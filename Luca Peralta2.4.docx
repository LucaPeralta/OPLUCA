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5019" w14:textId="53EF5E6B" w:rsidR="008E6924" w:rsidRPr="008E6924" w:rsidRDefault="008E6924" w:rsidP="008E6924">
      <w:pPr>
        <w:spacing w:after="0"/>
        <w:rPr>
          <w:sz w:val="2"/>
          <w:szCs w:val="2"/>
        </w:rPr>
      </w:pPr>
    </w:p>
    <w:tbl>
      <w:tblPr>
        <w:tblW w:w="5111" w:type="pct"/>
        <w:tblLook w:val="04A0" w:firstRow="1" w:lastRow="0" w:firstColumn="1" w:lastColumn="0" w:noHBand="0" w:noVBand="1"/>
      </w:tblPr>
      <w:tblGrid>
        <w:gridCol w:w="7728"/>
        <w:gridCol w:w="2577"/>
        <w:gridCol w:w="735"/>
      </w:tblGrid>
      <w:tr w:rsidR="008E6924" w:rsidRPr="00AC385E" w14:paraId="0DECA75E" w14:textId="77777777" w:rsidTr="00AC385E">
        <w:trPr>
          <w:trHeight w:val="1382"/>
        </w:trPr>
        <w:tc>
          <w:tcPr>
            <w:tcW w:w="5000" w:type="pct"/>
            <w:gridSpan w:val="3"/>
            <w:tcMar>
              <w:left w:w="720" w:type="dxa"/>
              <w:right w:w="720" w:type="dxa"/>
            </w:tcMar>
          </w:tcPr>
          <w:p w14:paraId="2BEFA746" w14:textId="741031DE" w:rsidR="008E6924" w:rsidRPr="00AC385E" w:rsidRDefault="00AC385E" w:rsidP="007659A8">
            <w:pPr>
              <w:pStyle w:val="RecipientInfo"/>
              <w:rPr>
                <w:lang w:val="es-ES"/>
              </w:rPr>
            </w:pPr>
            <w:r w:rsidRPr="00AC385E">
              <w:rPr>
                <w:lang w:val="es-ES"/>
              </w:rPr>
              <w:t>Luca Peralta</w:t>
            </w:r>
          </w:p>
          <w:p w14:paraId="2C5618D2" w14:textId="1927E72B" w:rsidR="00AC385E" w:rsidRPr="00AC385E" w:rsidRDefault="00AC385E" w:rsidP="007659A8">
            <w:pPr>
              <w:pStyle w:val="RecipientInfo"/>
              <w:rPr>
                <w:lang w:val="es-ES"/>
              </w:rPr>
            </w:pPr>
            <w:hyperlink r:id="rId10" w:history="1">
              <w:r w:rsidRPr="00AC385E">
                <w:rPr>
                  <w:rStyle w:val="Hyperlink"/>
                  <w:lang w:val="es-ES"/>
                </w:rPr>
                <w:t>Paradoxluca44@gmail.com</w:t>
              </w:r>
            </w:hyperlink>
          </w:p>
          <w:p w14:paraId="47CF9554" w14:textId="338108F0" w:rsidR="00AC385E" w:rsidRPr="00AC385E" w:rsidRDefault="00AC385E" w:rsidP="007659A8">
            <w:pPr>
              <w:pStyle w:val="RecipientInfo"/>
              <w:rPr>
                <w:lang w:val="es-ES"/>
              </w:rPr>
            </w:pPr>
            <w:r w:rsidRPr="00AC385E">
              <w:rPr>
                <w:lang w:val="es-ES"/>
              </w:rPr>
              <w:t>45158392</w:t>
            </w:r>
          </w:p>
          <w:p w14:paraId="0DA1A968" w14:textId="61A31B11" w:rsidR="008E6924" w:rsidRPr="00AC385E" w:rsidRDefault="008E6924" w:rsidP="00922079">
            <w:pPr>
              <w:pStyle w:val="RecipientInfo"/>
              <w:rPr>
                <w:rFonts w:eastAsiaTheme="minorHAnsi"/>
                <w:lang w:val="es-ES"/>
              </w:rPr>
            </w:pPr>
          </w:p>
        </w:tc>
      </w:tr>
      <w:tr w:rsidR="008E6924" w14:paraId="66DFFE71" w14:textId="77777777" w:rsidTr="00AC385E">
        <w:trPr>
          <w:trHeight w:val="10219"/>
        </w:trPr>
        <w:tc>
          <w:tcPr>
            <w:tcW w:w="5000" w:type="pct"/>
            <w:gridSpan w:val="3"/>
            <w:tcMar>
              <w:left w:w="720" w:type="dxa"/>
              <w:right w:w="720" w:type="dxa"/>
            </w:tcMar>
          </w:tcPr>
          <w:p w14:paraId="396E4873" w14:textId="77777777" w:rsidR="008E6924" w:rsidRDefault="00AC385E" w:rsidP="007659A8">
            <w:r w:rsidRPr="008E6924">
              <w:rPr>
                <w:noProof/>
                <w:sz w:val="2"/>
                <w:szCs w:val="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FCD92B4" wp14:editId="34C93E65">
                      <wp:simplePos x="0" y="0"/>
                      <wp:positionH relativeFrom="column">
                        <wp:posOffset>-952500</wp:posOffset>
                      </wp:positionH>
                      <wp:positionV relativeFrom="paragraph">
                        <wp:posOffset>277495</wp:posOffset>
                      </wp:positionV>
                      <wp:extent cx="7771130" cy="2786201"/>
                      <wp:effectExtent l="0" t="19050" r="127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1130" cy="2786201"/>
                                <a:chOff x="-1" y="0"/>
                                <a:chExt cx="7771764" cy="2786274"/>
                              </a:xfrm>
                            </wpg:grpSpPr>
                            <wpg:grpSp>
                              <wpg:cNvPr id="4" name="Group 4">
                                <a:extLst>
                                  <a:ext uri="{FF2B5EF4-FFF2-40B4-BE49-F238E27FC236}">
                                    <a16:creationId xmlns:a16="http://schemas.microsoft.com/office/drawing/2014/main" id="{B7290BD1-59A0-45EB-81F0-6783430827AA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5328805" y="0"/>
                                  <a:ext cx="1791681" cy="2456002"/>
                                  <a:chOff x="2436126" y="4762877"/>
                                  <a:chExt cx="1628800" cy="2232729"/>
                                </a:xfrm>
                              </wpg:grpSpPr>
                              <wps:wsp>
                                <wps:cNvPr id="51" name="Straight Connector 51">
                                  <a:extLst>
                                    <a:ext uri="{FF2B5EF4-FFF2-40B4-BE49-F238E27FC236}">
                                      <a16:creationId xmlns:a16="http://schemas.microsoft.com/office/drawing/2014/main" id="{7D0CEAB9-6DA9-4AA3-AC98-4883BC82E962}"/>
                                    </a:ext>
                                  </a:extLst>
                                </wps:cNvPr>
                                <wps:cNvCnPr>
                                  <a:cxnSpLocks/>
                                </wps:cNvCnPr>
                                <wps:spPr>
                                  <a:xfrm flipH="1">
                                    <a:off x="2436126" y="5931506"/>
                                    <a:ext cx="937036" cy="1064100"/>
                                  </a:xfrm>
                                  <a:prstGeom prst="line">
                                    <a:avLst/>
                                  </a:prstGeom>
                                  <a:ln w="127000"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Connector 52">
                                  <a:extLst>
                                    <a:ext uri="{FF2B5EF4-FFF2-40B4-BE49-F238E27FC236}">
                                      <a16:creationId xmlns:a16="http://schemas.microsoft.com/office/drawing/2014/main" id="{264DC67B-4AE1-421E-B1BC-63D2B51E3971}"/>
                                    </a:ext>
                                  </a:extLst>
                                </wps:cNvPr>
                                <wps:cNvCnPr>
                                  <a:cxnSpLocks/>
                                </wps:cNvCnPr>
                                <wps:spPr>
                                  <a:xfrm flipH="1">
                                    <a:off x="3127890" y="4762877"/>
                                    <a:ext cx="937036" cy="1064100"/>
                                  </a:xfrm>
                                  <a:prstGeom prst="line">
                                    <a:avLst/>
                                  </a:prstGeom>
                                  <a:ln w="63500"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Straight Connector 53">
                                  <a:extLst>
                                    <a:ext uri="{FF2B5EF4-FFF2-40B4-BE49-F238E27FC236}">
                                      <a16:creationId xmlns:a16="http://schemas.microsoft.com/office/drawing/2014/main" id="{7AC266FB-F4D6-46AE-845C-890E974C261B}"/>
                                    </a:ext>
                                  </a:extLst>
                                </wps:cNvPr>
                                <wps:cNvCnPr>
                                  <a:cxnSpLocks/>
                                </wps:cNvCnPr>
                                <wps:spPr>
                                  <a:xfrm flipH="1">
                                    <a:off x="2817405" y="5985710"/>
                                    <a:ext cx="167987" cy="190766"/>
                                  </a:xfrm>
                                  <a:prstGeom prst="line">
                                    <a:avLst/>
                                  </a:prstGeom>
                                  <a:ln w="63500"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Straight Connector 54">
                                  <a:extLst>
                                    <a:ext uri="{FF2B5EF4-FFF2-40B4-BE49-F238E27FC236}">
                                      <a16:creationId xmlns:a16="http://schemas.microsoft.com/office/drawing/2014/main" id="{64D3E22B-BFF3-4E0C-884F-B799B625CD1C}"/>
                                    </a:ext>
                                  </a:extLst>
                                </wps:cNvPr>
                                <wps:cNvCnPr>
                                  <a:cxnSpLocks/>
                                </wps:cNvCnPr>
                                <wps:spPr>
                                  <a:xfrm flipH="1">
                                    <a:off x="3414070" y="5806164"/>
                                    <a:ext cx="442866" cy="502919"/>
                                  </a:xfrm>
                                  <a:prstGeom prst="line">
                                    <a:avLst/>
                                  </a:prstGeom>
                                  <a:ln w="127000"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" name="Rectangle 6">
                                <a:extLst>
                                  <a:ext uri="{FF2B5EF4-FFF2-40B4-BE49-F238E27FC236}">
                                    <a16:creationId xmlns:a16="http://schemas.microsoft.com/office/drawing/2014/main" id="{275642C7-532B-4E3B-A890-BDCEFBBE2694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-1" y="2682515"/>
                                  <a:ext cx="6858000" cy="983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>
                                <a:extLst>
                                  <a:ext uri="{FF2B5EF4-FFF2-40B4-BE49-F238E27FC236}">
                                    <a16:creationId xmlns:a16="http://schemas.microsoft.com/office/drawing/2014/main" id="{BD12C60C-9B3B-4845-9304-94E8868D8633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6857440" y="2682371"/>
                                  <a:ext cx="914323" cy="1039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25200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FA153E" id="Group 1" o:spid="_x0000_s1026" alt="&quot;&quot;" style="position:absolute;margin-left:-75pt;margin-top:21.85pt;width:611.9pt;height:219.4pt;z-index:-251657216;mso-width-relative:margin;mso-height-relative:margin" coordorigin="" coordsize="77717,2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">
                      <v:group id="Group 4" o:spid="_x0000_s1027" alt="&quot;&quot;" style="position:absolute;left:53288;width:17916;height:24560" coordorigin="24361,47628" coordsize="16288,22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line id="Straight Connector 51" o:spid="_x0000_s1028" style="position:absolute;flip:x;visibility:visible;mso-wrap-style:square" from="24361,59315" to="33731,6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" strokecolor="#f2f2f2 [3052]" strokeweight="10pt">
                          <v:stroke joinstyle="miter"/>
                          <o:lock v:ext="edit" shapetype="f"/>
                        </v:line>
                        <v:line id="Straight Connector 52" o:spid="_x0000_s1029" style="position:absolute;flip:x;visibility:visible;mso-wrap-style:square" from="31278,47628" to="40649,5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" strokecolor="#f2f2f2 [3052]" strokeweight="5pt">
                          <v:stroke joinstyle="miter"/>
                          <o:lock v:ext="edit" shapetype="f"/>
                        </v:line>
                        <v:line id="Straight Connector 53" o:spid="_x0000_s1030" style="position:absolute;flip:x;visibility:visible;mso-wrap-style:square" from="28174,59857" to="29853,6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" strokecolor="#f2f2f2 [3052]" strokeweight="5pt">
                          <v:stroke joinstyle="miter"/>
                          <o:lock v:ext="edit" shapetype="f"/>
                        </v:line>
                        <v:line id="Straight Connector 54" o:spid="_x0000_s1031" style="position:absolute;flip:x;visibility:visible;mso-wrap-style:square" from="34140,58061" to="38569,6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" strokecolor="#f2f2f2 [3052]" strokeweight="10pt">
                          <v:stroke joinstyle="miter"/>
                          <o:lock v:ext="edit" shapetype="f"/>
                        </v:line>
                      </v:group>
                      <v:rect id="Rectangle 6" o:spid="_x0000_s1032" alt="&quot;&quot;" style="position:absolute;top:26825;width:68579;height:98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" fillcolor="#f2f2f2 [3052]" stroked="f" strokeweight="1pt">
                        <o:lock v:ext="edit" aspectratio="t"/>
                      </v:rect>
                      <v:rect id="Rectangle 7" o:spid="_x0000_s1033" alt="&quot;&quot;" style="position:absolute;left:68574;top:26823;width:9143;height:103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" fillcolor="black [3213]" stroked="f" strokeweight="1pt">
                        <o:lock v:ext="edit" aspectratio="t"/>
                        <v:textbox inset="7mm"/>
                      </v:rect>
                    </v:group>
                  </w:pict>
                </mc:Fallback>
              </mc:AlternateContent>
            </w:r>
            <w:r>
              <w:t>Dear Client,</w:t>
            </w:r>
            <w:r>
              <w:br/>
            </w:r>
            <w:r>
              <w:br/>
              <w:t>I hope this email finds you well.</w:t>
            </w:r>
            <w:r>
              <w:br/>
            </w:r>
            <w:r>
              <w:br/>
              <w:t xml:space="preserve">I am pleased to inform you that I have successfully completed the data integration as per your request. The normalized data has been integrated into the </w:t>
            </w:r>
            <w:proofErr w:type="spellStart"/>
            <w:r>
              <w:t>PHPMyAdmin</w:t>
            </w:r>
            <w:proofErr w:type="spellEnd"/>
            <w:r>
              <w:t xml:space="preserve"> database, ensuring optimal efficiency and compliance with database normalization standards.</w:t>
            </w:r>
            <w:r>
              <w:br/>
            </w:r>
            <w:r>
              <w:br/>
              <w:t>Please find attached the detailed report for your reference (Assessment 2.3), as well as the sign-off form for the completion of this task.</w:t>
            </w:r>
            <w:r>
              <w:br/>
            </w:r>
            <w:r>
              <w:br/>
              <w:t>Should you have any questions or need further clarifications, feel free to reach out.</w:t>
            </w:r>
            <w:r>
              <w:br/>
            </w:r>
            <w:r>
              <w:br/>
              <w:t>Best regards,</w:t>
            </w:r>
            <w:r>
              <w:br/>
              <w:t>Luca Peralta</w:t>
            </w:r>
          </w:p>
          <w:p w14:paraId="289DD4AC" w14:textId="77777777" w:rsidR="00AC385E" w:rsidRDefault="00AC385E" w:rsidP="007659A8"/>
          <w:p w14:paraId="4898DE1A" w14:textId="77777777" w:rsidR="00AC385E" w:rsidRDefault="00AC385E" w:rsidP="007659A8"/>
          <w:p w14:paraId="2B8D600A" w14:textId="77777777" w:rsidR="00AC385E" w:rsidRDefault="00AC385E" w:rsidP="00AC385E">
            <w:pPr>
              <w:pStyle w:val="Heading1"/>
            </w:pPr>
            <w:r>
              <w:t>Sign-Off Form</w:t>
            </w:r>
          </w:p>
          <w:p w14:paraId="69AA3C3E" w14:textId="5FC9C823" w:rsidR="00AC385E" w:rsidRDefault="00AC385E" w:rsidP="00AC385E">
            <w:r>
              <w:t xml:space="preserve">Client Name: </w:t>
            </w:r>
          </w:p>
          <w:p w14:paraId="42D603D8" w14:textId="77777777" w:rsidR="00AC385E" w:rsidRDefault="00AC385E" w:rsidP="00AC385E">
            <w:r>
              <w:t>Project: Data Integration and Normalization</w:t>
            </w:r>
          </w:p>
          <w:p w14:paraId="275E4FD6" w14:textId="5B0FDE13" w:rsidR="00AC385E" w:rsidRDefault="00AC385E" w:rsidP="00AC385E">
            <w:r>
              <w:t>Completion Date:</w:t>
            </w:r>
          </w:p>
          <w:p w14:paraId="68297A77" w14:textId="1EAC8B4A" w:rsidR="00AC385E" w:rsidRDefault="00AC385E" w:rsidP="00AC385E">
            <w:r>
              <w:t>Client Signature:</w:t>
            </w:r>
          </w:p>
          <w:p w14:paraId="39C6EEC2" w14:textId="77777777" w:rsidR="00AC385E" w:rsidRDefault="00AC385E" w:rsidP="00AC385E">
            <w:pPr>
              <w:pStyle w:val="Heading1"/>
            </w:pPr>
            <w:r>
              <w:t>Assessment 2.3</w:t>
            </w:r>
          </w:p>
          <w:p w14:paraId="1FC25A3A" w14:textId="77777777" w:rsidR="00AC385E" w:rsidRDefault="00AC385E" w:rsidP="00AC385E">
            <w:r>
              <w:br/>
              <w:t>Data Normalization and Integration into Database</w:t>
            </w:r>
            <w:r>
              <w:br/>
              <w:t>Author: Luca Peralta</w:t>
            </w:r>
            <w:r>
              <w:br/>
              <w:t>Date: October 2024</w:t>
            </w:r>
            <w:r>
              <w:br/>
            </w:r>
            <w:r>
              <w:br/>
              <w:t xml:space="preserve">Task: Data normalization and integration into </w:t>
            </w:r>
            <w:proofErr w:type="spellStart"/>
            <w:r>
              <w:t>PHPMyAdmin</w:t>
            </w:r>
            <w:proofErr w:type="spellEnd"/>
            <w:r>
              <w:t xml:space="preserve"> database</w:t>
            </w:r>
            <w:r>
              <w:br/>
            </w:r>
            <w:r>
              <w:br/>
              <w:t>Summary of Task:</w:t>
            </w:r>
            <w:r>
              <w:br/>
              <w:t xml:space="preserve">The task involves normalizing the given data from two tables ('Worst Generation' and 'Ships') into 3NF and integrating the data into a MySQL database using </w:t>
            </w:r>
            <w:proofErr w:type="spellStart"/>
            <w:r>
              <w:t>PHPMyAdmin</w:t>
            </w:r>
            <w:proofErr w:type="spellEnd"/>
            <w:r>
              <w:t>. This document outlines the step-by-step process of normalizing the data.</w:t>
            </w:r>
            <w:r>
              <w:br/>
            </w:r>
            <w:r>
              <w:br/>
              <w:t>Steps of Breaking the Tables to 3NF:</w:t>
            </w:r>
            <w:r>
              <w:br/>
            </w:r>
            <w:r>
              <w:lastRenderedPageBreak/>
              <w:t>1NF (First Normal Form): Ensuring atomic values, eliminating repeating groups, and ensuring unique identification using the primary key.</w:t>
            </w:r>
            <w:r>
              <w:br/>
              <w:t>2NF (Second Normal Form): Eliminating partial dependencies by splitting composite primary key tables or separating non-dependent attributes.</w:t>
            </w:r>
            <w:r>
              <w:br/>
              <w:t>3NF (Third Normal Form): Removing transitive dependencies, ensuring that attributes only depend on the primary key.</w:t>
            </w:r>
            <w:r>
              <w:br/>
            </w:r>
            <w:r>
              <w:br/>
              <w:t>Design Plan of Database Tables:</w:t>
            </w:r>
            <w:r>
              <w:br/>
              <w:t xml:space="preserve">After normalization, the data will be split into three main tables: </w:t>
            </w:r>
            <w:r>
              <w:br/>
              <w:t>1. `</w:t>
            </w:r>
            <w:proofErr w:type="spellStart"/>
            <w:r>
              <w:t>worst_generation</w:t>
            </w:r>
            <w:proofErr w:type="spellEnd"/>
            <w:r>
              <w:t xml:space="preserve">`: Contains the members of the worst generation, their ID, name, and affiliation. </w:t>
            </w:r>
            <w:r>
              <w:br/>
              <w:t xml:space="preserve">2. `ships`: Contains the ship details including ship ID, name, and affiliation. </w:t>
            </w:r>
            <w:r>
              <w:br/>
              <w:t>3. `affiliations`: Stores the affiliation information to ensure affiliations are linked between ships and worst generation members.</w:t>
            </w:r>
            <w:r>
              <w:br/>
            </w:r>
            <w:r>
              <w:br/>
              <w:t>Detailed SQL commands and a discussion on linking the tables via foreign keys are provided in the full assessment (2.3).</w:t>
            </w:r>
            <w:r>
              <w:br/>
            </w:r>
            <w:r>
              <w:br/>
            </w:r>
          </w:p>
          <w:p w14:paraId="5C685E43" w14:textId="77777777" w:rsidR="00AC385E" w:rsidRDefault="00AC385E" w:rsidP="00AC385E"/>
          <w:p w14:paraId="0EBC104B" w14:textId="77777777" w:rsidR="00AC385E" w:rsidRDefault="00AC385E" w:rsidP="007659A8"/>
          <w:p w14:paraId="6CADE967" w14:textId="2ED7253B" w:rsidR="00AC385E" w:rsidRDefault="00AC385E" w:rsidP="007659A8"/>
        </w:tc>
      </w:tr>
      <w:tr w:rsidR="00CE1126" w14:paraId="5D694B44" w14:textId="77777777" w:rsidTr="00AC385E">
        <w:trPr>
          <w:trHeight w:val="650"/>
        </w:trPr>
        <w:tc>
          <w:tcPr>
            <w:tcW w:w="3500" w:type="pct"/>
            <w:vMerge w:val="restart"/>
          </w:tcPr>
          <w:p w14:paraId="073790F4" w14:textId="303E46C5" w:rsidR="00CE1126" w:rsidRPr="00CE1126" w:rsidRDefault="00CE1126" w:rsidP="00AC385E">
            <w:pPr>
              <w:pStyle w:val="Name"/>
            </w:pPr>
          </w:p>
        </w:tc>
        <w:tc>
          <w:tcPr>
            <w:tcW w:w="1167" w:type="pct"/>
            <w:vAlign w:val="center"/>
          </w:tcPr>
          <w:p w14:paraId="79C08893" w14:textId="1D014F6A" w:rsidR="00CE1126" w:rsidRPr="00CE1126" w:rsidRDefault="00CE1126" w:rsidP="00CE1126">
            <w:pPr>
              <w:pStyle w:val="Contact"/>
            </w:pPr>
          </w:p>
        </w:tc>
        <w:tc>
          <w:tcPr>
            <w:tcW w:w="332" w:type="pct"/>
            <w:vAlign w:val="center"/>
          </w:tcPr>
          <w:p w14:paraId="6A44687C" w14:textId="44165D80" w:rsidR="00CE1126" w:rsidRDefault="00CE1126" w:rsidP="00CE1126"/>
        </w:tc>
      </w:tr>
      <w:tr w:rsidR="00CE1126" w14:paraId="59144763" w14:textId="77777777" w:rsidTr="00AC385E">
        <w:trPr>
          <w:trHeight w:val="650"/>
        </w:trPr>
        <w:tc>
          <w:tcPr>
            <w:tcW w:w="3500" w:type="pct"/>
            <w:vMerge/>
          </w:tcPr>
          <w:p w14:paraId="2B7950F6" w14:textId="77777777" w:rsidR="00CE1126" w:rsidRDefault="00CE1126"/>
        </w:tc>
        <w:tc>
          <w:tcPr>
            <w:tcW w:w="1167" w:type="pct"/>
            <w:vAlign w:val="center"/>
          </w:tcPr>
          <w:p w14:paraId="6823BE5D" w14:textId="022DD403" w:rsidR="00CE1126" w:rsidRPr="00CE1126" w:rsidRDefault="00CE1126" w:rsidP="00CE1126">
            <w:pPr>
              <w:pStyle w:val="Contact"/>
            </w:pPr>
          </w:p>
        </w:tc>
        <w:tc>
          <w:tcPr>
            <w:tcW w:w="332" w:type="pct"/>
            <w:vAlign w:val="center"/>
          </w:tcPr>
          <w:p w14:paraId="3E4ADD30" w14:textId="332B326F" w:rsidR="00CE1126" w:rsidRDefault="00CE1126" w:rsidP="00CE1126">
            <w:pPr>
              <w:rPr>
                <w:noProof/>
              </w:rPr>
            </w:pPr>
          </w:p>
        </w:tc>
      </w:tr>
      <w:tr w:rsidR="00CE1126" w14:paraId="6827DA24" w14:textId="77777777" w:rsidTr="00AC385E">
        <w:trPr>
          <w:trHeight w:val="650"/>
        </w:trPr>
        <w:tc>
          <w:tcPr>
            <w:tcW w:w="3500" w:type="pct"/>
            <w:vMerge/>
          </w:tcPr>
          <w:p w14:paraId="7A038FB5" w14:textId="77777777" w:rsidR="00CE1126" w:rsidRDefault="00CE1126"/>
        </w:tc>
        <w:tc>
          <w:tcPr>
            <w:tcW w:w="1167" w:type="pct"/>
            <w:vAlign w:val="center"/>
          </w:tcPr>
          <w:p w14:paraId="75ACFE6C" w14:textId="559878AB" w:rsidR="00CE1126" w:rsidRPr="00CE1126" w:rsidRDefault="00CE1126" w:rsidP="00CE1126">
            <w:pPr>
              <w:pStyle w:val="Contact"/>
            </w:pPr>
          </w:p>
        </w:tc>
        <w:tc>
          <w:tcPr>
            <w:tcW w:w="332" w:type="pct"/>
            <w:vAlign w:val="center"/>
          </w:tcPr>
          <w:p w14:paraId="08A97631" w14:textId="555A170E" w:rsidR="00CE1126" w:rsidRDefault="00CE1126" w:rsidP="00CE1126">
            <w:pPr>
              <w:rPr>
                <w:noProof/>
              </w:rPr>
            </w:pPr>
          </w:p>
        </w:tc>
      </w:tr>
    </w:tbl>
    <w:p w14:paraId="5BE87496" w14:textId="77777777" w:rsidR="005A20B8" w:rsidRPr="00CE1126" w:rsidRDefault="005A20B8" w:rsidP="00CE1126">
      <w:pPr>
        <w:spacing w:after="0"/>
        <w:rPr>
          <w:sz w:val="4"/>
          <w:szCs w:val="4"/>
        </w:rPr>
      </w:pPr>
    </w:p>
    <w:sectPr w:rsidR="005A20B8" w:rsidRPr="00CE1126" w:rsidSect="008E6924">
      <w:pgSz w:w="12240" w:h="15840"/>
      <w:pgMar w:top="1440" w:right="720" w:bottom="432" w:left="720" w:header="706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8DEB" w14:textId="77777777" w:rsidR="00A13399" w:rsidRDefault="00A13399" w:rsidP="008E6924">
      <w:pPr>
        <w:spacing w:after="0" w:line="240" w:lineRule="auto"/>
      </w:pPr>
      <w:r>
        <w:separator/>
      </w:r>
    </w:p>
  </w:endnote>
  <w:endnote w:type="continuationSeparator" w:id="0">
    <w:p w14:paraId="50016F27" w14:textId="77777777" w:rsidR="00A13399" w:rsidRDefault="00A13399" w:rsidP="008E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07CB" w14:textId="77777777" w:rsidR="00A13399" w:rsidRDefault="00A13399" w:rsidP="008E6924">
      <w:pPr>
        <w:spacing w:after="0" w:line="240" w:lineRule="auto"/>
      </w:pPr>
      <w:r>
        <w:separator/>
      </w:r>
    </w:p>
  </w:footnote>
  <w:footnote w:type="continuationSeparator" w:id="0">
    <w:p w14:paraId="332B3C8E" w14:textId="77777777" w:rsidR="00A13399" w:rsidRDefault="00A13399" w:rsidP="008E6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51831"/>
    <w:multiLevelType w:val="hybridMultilevel"/>
    <w:tmpl w:val="808AB002"/>
    <w:lvl w:ilvl="0" w:tplc="BA0254BC">
      <w:start w:val="1"/>
      <w:numFmt w:val="bullet"/>
      <w:pStyle w:val="ListParagraph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83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6F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AE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981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E3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EA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8D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E9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wNDA0MTM2NDM0MzdR0lEKTi0uzszPAykwqgUAWHJdiCwAAAA="/>
  </w:docVars>
  <w:rsids>
    <w:rsidRoot w:val="00AC385E"/>
    <w:rsid w:val="00040E17"/>
    <w:rsid w:val="00182FCF"/>
    <w:rsid w:val="001A463E"/>
    <w:rsid w:val="001F5601"/>
    <w:rsid w:val="00413FB5"/>
    <w:rsid w:val="0053748A"/>
    <w:rsid w:val="005A20B8"/>
    <w:rsid w:val="00621142"/>
    <w:rsid w:val="0062193E"/>
    <w:rsid w:val="006F679F"/>
    <w:rsid w:val="00750E23"/>
    <w:rsid w:val="007659A8"/>
    <w:rsid w:val="008E4FED"/>
    <w:rsid w:val="008E6924"/>
    <w:rsid w:val="00905BED"/>
    <w:rsid w:val="00922079"/>
    <w:rsid w:val="009A7964"/>
    <w:rsid w:val="00A13399"/>
    <w:rsid w:val="00A23EB2"/>
    <w:rsid w:val="00A61B61"/>
    <w:rsid w:val="00AB5BF1"/>
    <w:rsid w:val="00AC385E"/>
    <w:rsid w:val="00AF64F2"/>
    <w:rsid w:val="00B62BEF"/>
    <w:rsid w:val="00CE1126"/>
    <w:rsid w:val="00EA4881"/>
    <w:rsid w:val="00EE5D52"/>
    <w:rsid w:val="00F9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67B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48A"/>
  </w:style>
  <w:style w:type="paragraph" w:styleId="Heading1">
    <w:name w:val="heading 1"/>
    <w:basedOn w:val="Normal"/>
    <w:next w:val="Normal"/>
    <w:link w:val="Heading1Char"/>
    <w:uiPriority w:val="9"/>
    <w:qFormat/>
    <w:rsid w:val="00AC385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BF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8E6924"/>
    <w:pPr>
      <w:numPr>
        <w:numId w:val="1"/>
      </w:numPr>
      <w:tabs>
        <w:tab w:val="left" w:pos="720"/>
      </w:tabs>
      <w:spacing w:after="0" w:line="240" w:lineRule="auto"/>
      <w:contextualSpacing/>
    </w:pPr>
    <w:rPr>
      <w:rFonts w:eastAsia="Times New Roman" w:hAnsi="Avenir Next W1G" w:cs="Times New Roman"/>
      <w:color w:val="000000"/>
      <w:kern w:val="24"/>
      <w:lang w:val="en-ZA"/>
    </w:rPr>
  </w:style>
  <w:style w:type="paragraph" w:customStyle="1" w:styleId="RecipientInfo">
    <w:name w:val="Recipient Info"/>
    <w:basedOn w:val="Normal"/>
    <w:qFormat/>
    <w:rsid w:val="008E6924"/>
    <w:pPr>
      <w:contextualSpacing/>
      <w:jc w:val="right"/>
    </w:pPr>
    <w:rPr>
      <w:rFonts w:eastAsia="Times New Roman" w:hAnsi="Avenir Next W1G"/>
      <w:color w:val="000000"/>
      <w:kern w:val="24"/>
      <w:lang w:val="en-ZA"/>
    </w:rPr>
  </w:style>
  <w:style w:type="table" w:styleId="TableGrid">
    <w:name w:val="Table Grid"/>
    <w:basedOn w:val="TableNormal"/>
    <w:uiPriority w:val="39"/>
    <w:rsid w:val="008E6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8E6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748A"/>
  </w:style>
  <w:style w:type="paragraph" w:styleId="Footer">
    <w:name w:val="footer"/>
    <w:basedOn w:val="Normal"/>
    <w:link w:val="FooterChar"/>
    <w:uiPriority w:val="99"/>
    <w:unhideWhenUsed/>
    <w:rsid w:val="008E6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924"/>
  </w:style>
  <w:style w:type="paragraph" w:customStyle="1" w:styleId="Name">
    <w:name w:val="Name"/>
    <w:basedOn w:val="Normal"/>
    <w:qFormat/>
    <w:rsid w:val="00CE1126"/>
    <w:pPr>
      <w:spacing w:after="0" w:line="240" w:lineRule="auto"/>
    </w:pPr>
    <w:rPr>
      <w:rFonts w:asciiTheme="majorHAnsi" w:hAnsi="Avenir Next W1G Medium"/>
      <w:color w:val="FFFFFF" w:themeColor="background1"/>
      <w:spacing w:val="-60"/>
      <w:kern w:val="24"/>
      <w:sz w:val="80"/>
      <w:szCs w:val="80"/>
    </w:rPr>
  </w:style>
  <w:style w:type="paragraph" w:styleId="Title">
    <w:name w:val="Title"/>
    <w:basedOn w:val="Normal"/>
    <w:next w:val="Normal"/>
    <w:link w:val="TitleChar"/>
    <w:uiPriority w:val="10"/>
    <w:qFormat/>
    <w:rsid w:val="00CE1126"/>
    <w:pPr>
      <w:spacing w:after="0" w:line="192" w:lineRule="auto"/>
    </w:pPr>
    <w:rPr>
      <w:rFonts w:hAnsi="Avenir Next W1G"/>
      <w:color w:val="FFFFFF" w:themeColor="background1"/>
      <w:kern w:val="24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E1126"/>
    <w:rPr>
      <w:rFonts w:hAnsi="Avenir Next W1G"/>
      <w:color w:val="FFFFFF" w:themeColor="background1"/>
      <w:kern w:val="24"/>
      <w:sz w:val="32"/>
      <w:szCs w:val="32"/>
    </w:rPr>
  </w:style>
  <w:style w:type="paragraph" w:customStyle="1" w:styleId="Contact">
    <w:name w:val="Contact"/>
    <w:basedOn w:val="Normal"/>
    <w:qFormat/>
    <w:rsid w:val="007659A8"/>
    <w:pPr>
      <w:spacing w:line="240" w:lineRule="auto"/>
      <w:jc w:val="right"/>
    </w:pPr>
    <w:rPr>
      <w:rFonts w:eastAsia="Corbel" w:hAnsi="Avenir Next W1G"/>
      <w:color w:val="FFFFFF" w:themeColor="background1"/>
      <w:kern w:val="24"/>
    </w:rPr>
  </w:style>
  <w:style w:type="character" w:styleId="PlaceholderText">
    <w:name w:val="Placeholder Text"/>
    <w:basedOn w:val="DefaultParagraphFont"/>
    <w:uiPriority w:val="99"/>
    <w:semiHidden/>
    <w:rsid w:val="007659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C38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8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385E"/>
    <w:rPr>
      <w:rFonts w:asciiTheme="majorHAnsi" w:eastAsiaTheme="majorEastAsia" w:hAnsiTheme="majorHAnsi" w:cstheme="majorBidi"/>
      <w:b/>
      <w:bCs/>
      <w:color w:val="0000BF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Paradoxluca44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la\AppData\Roaming\Microsoft\Templates\Inverted%20modern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MS 403 Resu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FFFF00"/>
      </a:accent2>
      <a:accent3>
        <a:srgbClr val="00FF00"/>
      </a:accent3>
      <a:accent4>
        <a:srgbClr val="FF0066"/>
      </a:accent4>
      <a:accent5>
        <a:srgbClr val="FF9900"/>
      </a:accent5>
      <a:accent6>
        <a:srgbClr val="FF00FF"/>
      </a:accent6>
      <a:hlink>
        <a:srgbClr val="0000FF"/>
      </a:hlink>
      <a:folHlink>
        <a:srgbClr val="0000FF"/>
      </a:folHlink>
    </a:clrScheme>
    <a:fontScheme name="MS 403 Resume">
      <a:majorFont>
        <a:latin typeface="Avenir Next W1G Medium"/>
        <a:ea typeface=""/>
        <a:cs typeface=""/>
      </a:majorFont>
      <a:minorFont>
        <a:latin typeface="Avenir Next W1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124921-404C-4DB0-A1A4-CC4F668C0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7E1340-D1BF-48D3-8A6A-ACCBE7C04B4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3040C3D-950B-4B94-8766-CCE05F05D6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Inverted modern cover letter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2024-10-10T07:26:00Z</dcterms:created>
  <dcterms:modified xsi:type="dcterms:W3CDTF">2024-10-10T07:29:00Z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